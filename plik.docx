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06" w:rsidRDefault="00AC5FD4">
      <w:r>
        <w:t>Goodbye</w:t>
      </w:r>
      <w:bookmarkStart w:id="0" w:name="_GoBack"/>
      <w:bookmarkEnd w:id="0"/>
    </w:p>
    <w:sectPr w:rsidR="00987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CB"/>
    <w:rsid w:val="002312CB"/>
    <w:rsid w:val="00987206"/>
    <w:rsid w:val="00AC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4218"/>
  <w15:chartTrackingRefBased/>
  <w15:docId w15:val="{97F71308-BBA3-452C-A8C0-D630DBDD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D359F5E6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Kostarev Pavel</dc:creator>
  <cp:keywords/>
  <dc:description/>
  <cp:lastModifiedBy>Kostarev Pavel</cp:lastModifiedBy>
  <cp:revision>2</cp:revision>
  <dcterms:created xsi:type="dcterms:W3CDTF">2019-01-16T20:14:00Z</dcterms:created>
  <dcterms:modified xsi:type="dcterms:W3CDTF">2019-01-16T20:15:00Z</dcterms:modified>
</cp:coreProperties>
</file>